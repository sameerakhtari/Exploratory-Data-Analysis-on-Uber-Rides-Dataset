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79B09112" w14:textId="77777777" w:rsidTr="00FB65B8">
        <w:tc>
          <w:tcPr>
            <w:tcW w:w="5395" w:type="dxa"/>
          </w:tcPr>
          <w:p w14:paraId="57B62A83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0289C0A8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7338BC89" w14:textId="77777777" w:rsidTr="00FB65B8">
        <w:trPr>
          <w:trHeight w:val="2719"/>
        </w:trPr>
        <w:tc>
          <w:tcPr>
            <w:tcW w:w="5395" w:type="dxa"/>
          </w:tcPr>
          <w:p w14:paraId="05BA478C" w14:textId="27B86FF5" w:rsidR="00A81248" w:rsidRPr="003A798E" w:rsidRDefault="00E700DF" w:rsidP="00C66528">
            <w:pPr>
              <w:pStyle w:val="Heading1"/>
            </w:pPr>
            <w:r w:rsidRPr="00E700DF">
              <w:rPr>
                <w:sz w:val="48"/>
                <w:szCs w:val="20"/>
              </w:rPr>
              <w:t>Exploratory Data Analysis on Uber Rides Dataset in Python using Anaconda and Jupiter</w:t>
            </w:r>
          </w:p>
        </w:tc>
        <w:tc>
          <w:tcPr>
            <w:tcW w:w="5395" w:type="dxa"/>
          </w:tcPr>
          <w:p w14:paraId="56576E8B" w14:textId="77777777" w:rsidR="00A81248" w:rsidRPr="003A798E" w:rsidRDefault="00A81248"/>
        </w:tc>
      </w:tr>
      <w:tr w:rsidR="00A81248" w:rsidRPr="003A798E" w14:paraId="7AD9B2A4" w14:textId="77777777" w:rsidTr="00FB65B8">
        <w:trPr>
          <w:trHeight w:val="8059"/>
        </w:trPr>
        <w:tc>
          <w:tcPr>
            <w:tcW w:w="5395" w:type="dxa"/>
          </w:tcPr>
          <w:p w14:paraId="62A5BF24" w14:textId="4011ADB9" w:rsidR="00A81248" w:rsidRPr="00E700DF" w:rsidRDefault="00A81248" w:rsidP="00E700DF">
            <w:pPr>
              <w:pStyle w:val="Heading1"/>
              <w:rPr>
                <w:color w:val="FFFFFF" w:themeColor="background1"/>
              </w:rPr>
            </w:pPr>
          </w:p>
        </w:tc>
        <w:tc>
          <w:tcPr>
            <w:tcW w:w="5395" w:type="dxa"/>
          </w:tcPr>
          <w:p w14:paraId="0BA2AD29" w14:textId="0B818831" w:rsidR="00A81248" w:rsidRPr="00E700DF" w:rsidRDefault="00E700DF" w:rsidP="00E700DF">
            <w:pPr>
              <w:pStyle w:val="Heading1"/>
              <w:rPr>
                <w:color w:val="FFFFFF" w:themeColor="background1"/>
                <w:sz w:val="84"/>
                <w:szCs w:val="84"/>
              </w:rPr>
            </w:pPr>
            <w:r w:rsidRPr="00E700DF">
              <w:rPr>
                <w:color w:val="2AC9C9" w:themeColor="accent4" w:themeShade="80"/>
                <w:sz w:val="84"/>
                <w:szCs w:val="8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1C80097" wp14:editId="1B5B00F2">
                      <wp:simplePos x="0" y="0"/>
                      <wp:positionH relativeFrom="margin">
                        <wp:posOffset>-3954780</wp:posOffset>
                      </wp:positionH>
                      <wp:positionV relativeFrom="page">
                        <wp:posOffset>-3262630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18E3A3" id="Group 1" o:spid="_x0000_s1026" alt="&quot;&quot;" style="position:absolute;margin-left:-311.4pt;margin-top:-256.9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r w:rsidRPr="00E700DF">
              <w:rPr>
                <w:color w:val="2AC9C9" w:themeColor="accent4" w:themeShade="80"/>
                <w:sz w:val="84"/>
                <w:szCs w:val="84"/>
              </w:rPr>
              <w:t>ABSTRACT</w:t>
            </w:r>
          </w:p>
        </w:tc>
      </w:tr>
      <w:tr w:rsidR="00A81248" w:rsidRPr="00E700DF" w14:paraId="24C00D6C" w14:textId="77777777" w:rsidTr="00FB65B8">
        <w:trPr>
          <w:trHeight w:val="1299"/>
        </w:trPr>
        <w:tc>
          <w:tcPr>
            <w:tcW w:w="5395" w:type="dxa"/>
          </w:tcPr>
          <w:p w14:paraId="0CA738FD" w14:textId="77777777" w:rsidR="00A81248" w:rsidRPr="00E700DF" w:rsidRDefault="00A81248">
            <w:pPr>
              <w:rPr>
                <w:sz w:val="32"/>
                <w:szCs w:val="20"/>
              </w:rPr>
            </w:pPr>
          </w:p>
        </w:tc>
        <w:tc>
          <w:tcPr>
            <w:tcW w:w="5395" w:type="dxa"/>
          </w:tcPr>
          <w:p w14:paraId="630AE6E0" w14:textId="77777777" w:rsidR="00E700DF" w:rsidRPr="00E700DF" w:rsidRDefault="00E700DF" w:rsidP="00E700DF">
            <w:pPr>
              <w:pStyle w:val="Heading2"/>
              <w:rPr>
                <w:sz w:val="34"/>
                <w:szCs w:val="34"/>
              </w:rPr>
            </w:pPr>
            <w:r w:rsidRPr="00E700DF">
              <w:rPr>
                <w:sz w:val="34"/>
                <w:szCs w:val="34"/>
              </w:rPr>
              <w:t>BY</w:t>
            </w:r>
          </w:p>
          <w:p w14:paraId="207C0FF0" w14:textId="429D80D3" w:rsidR="00E700DF" w:rsidRPr="00E700DF" w:rsidRDefault="00E700DF" w:rsidP="00E700DF">
            <w:pPr>
              <w:pStyle w:val="Heading2"/>
              <w:rPr>
                <w:sz w:val="34"/>
                <w:szCs w:val="34"/>
              </w:rPr>
            </w:pPr>
            <w:r w:rsidRPr="00E700DF">
              <w:rPr>
                <w:sz w:val="34"/>
                <w:szCs w:val="34"/>
              </w:rPr>
              <w:t xml:space="preserve"> ALI AHMED CHOHAN 18SW07 </w:t>
            </w:r>
          </w:p>
          <w:p w14:paraId="2C611DC6" w14:textId="3A8F61A1" w:rsidR="00A81248" w:rsidRPr="00E700DF" w:rsidRDefault="00E700DF" w:rsidP="00C66528">
            <w:pPr>
              <w:pStyle w:val="Heading2"/>
              <w:rPr>
                <w:sz w:val="32"/>
                <w:szCs w:val="20"/>
              </w:rPr>
            </w:pPr>
            <w:r w:rsidRPr="00E700DF">
              <w:rPr>
                <w:sz w:val="34"/>
                <w:szCs w:val="34"/>
              </w:rPr>
              <w:t>SAMEER AKHTARI 18SW107</w:t>
            </w:r>
          </w:p>
        </w:tc>
      </w:tr>
      <w:tr w:rsidR="00A81248" w:rsidRPr="003A798E" w14:paraId="22E55BC3" w14:textId="77777777" w:rsidTr="00FB65B8">
        <w:trPr>
          <w:trHeight w:val="1402"/>
        </w:trPr>
        <w:tc>
          <w:tcPr>
            <w:tcW w:w="5395" w:type="dxa"/>
          </w:tcPr>
          <w:p w14:paraId="76CFAF90" w14:textId="77777777" w:rsidR="00A81248" w:rsidRPr="003A798E" w:rsidRDefault="00A81248"/>
        </w:tc>
        <w:tc>
          <w:tcPr>
            <w:tcW w:w="5395" w:type="dxa"/>
          </w:tcPr>
          <w:p w14:paraId="4678C9DF" w14:textId="7DAEEB8C" w:rsidR="00A81248" w:rsidRPr="00E700DF" w:rsidRDefault="00A81248" w:rsidP="00E700DF">
            <w:pPr>
              <w:pStyle w:val="Heading2"/>
              <w:rPr>
                <w:sz w:val="36"/>
                <w:szCs w:val="22"/>
              </w:rPr>
            </w:pPr>
          </w:p>
        </w:tc>
      </w:tr>
    </w:tbl>
    <w:p w14:paraId="53FE02F5" w14:textId="77777777" w:rsidR="000C4ED1" w:rsidRPr="003A798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5ED9C373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52C456E8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5146DD52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26A560DE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3181E277" w14:textId="77777777" w:rsidR="00A81248" w:rsidRPr="003A798E" w:rsidRDefault="00A81248"/>
        </w:tc>
      </w:tr>
      <w:tr w:rsidR="001205A1" w:rsidRPr="003A798E" w14:paraId="48B415E8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32BF2E9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2812B035" w14:textId="1DE673C9" w:rsidR="001205A1" w:rsidRPr="003A798E" w:rsidRDefault="00E700DF" w:rsidP="001205A1">
            <w:pPr>
              <w:pStyle w:val="Heading3"/>
            </w:pPr>
            <w:r>
              <w:t>Intro</w:t>
            </w:r>
          </w:p>
          <w:p w14:paraId="6FFEB9BE" w14:textId="77777777" w:rsidR="001205A1" w:rsidRPr="003A798E" w:rsidRDefault="001205A1" w:rsidP="001205A1">
            <w:pPr>
              <w:pStyle w:val="Heading4"/>
            </w:pPr>
          </w:p>
          <w:p w14:paraId="02318D66" w14:textId="77777777" w:rsidR="001205A1" w:rsidRPr="00E700DF" w:rsidRDefault="00E700DF" w:rsidP="00E700DF">
            <w:pPr>
              <w:pStyle w:val="Heading4"/>
              <w:rPr>
                <w:sz w:val="36"/>
                <w:szCs w:val="36"/>
              </w:rPr>
            </w:pPr>
            <w:r w:rsidRPr="00E700DF">
              <w:rPr>
                <w:sz w:val="36"/>
                <w:szCs w:val="36"/>
              </w:rPr>
              <w:t>This is a complete Exploratory Data Analysis on one of the uber personal rides dataset. Which include 1000+ Rows and 7 Columns.</w:t>
            </w:r>
          </w:p>
          <w:p w14:paraId="20CC4C34" w14:textId="201D44EE" w:rsidR="00E700DF" w:rsidRPr="00E700DF" w:rsidRDefault="00E700DF" w:rsidP="00E700DF">
            <w:pPr>
              <w:rPr>
                <w:i/>
                <w:iCs/>
              </w:rPr>
            </w:pPr>
            <w:r w:rsidRPr="00E700DF">
              <w:rPr>
                <w:i/>
                <w:iCs/>
                <w:sz w:val="36"/>
                <w:szCs w:val="36"/>
              </w:rPr>
              <w:t>The dataset is only consisted of 1 year data</w:t>
            </w:r>
            <w:r w:rsidRPr="00E700DF">
              <w:rPr>
                <w:i/>
                <w:iCs/>
              </w:rPr>
              <w:t>.</w:t>
            </w:r>
          </w:p>
          <w:p w14:paraId="5299850E" w14:textId="77777777" w:rsidR="00E700DF" w:rsidRPr="00E700DF" w:rsidRDefault="00E700DF" w:rsidP="00E700DF">
            <w:pPr>
              <w:rPr>
                <w:i/>
                <w:iCs/>
                <w:sz w:val="36"/>
                <w:szCs w:val="36"/>
              </w:rPr>
            </w:pPr>
            <w:r w:rsidRPr="00E700DF">
              <w:rPr>
                <w:i/>
                <w:iCs/>
                <w:sz w:val="36"/>
                <w:szCs w:val="36"/>
              </w:rPr>
              <w:t>In this project we went through these four steps:</w:t>
            </w:r>
          </w:p>
          <w:p w14:paraId="295AD477" w14:textId="77777777" w:rsidR="00E700DF" w:rsidRPr="00E700DF" w:rsidRDefault="00E700DF" w:rsidP="00E700DF">
            <w:pPr>
              <w:rPr>
                <w:i/>
                <w:iCs/>
                <w:sz w:val="36"/>
                <w:szCs w:val="36"/>
                <w:lang w:val="en-GB"/>
              </w:rPr>
            </w:pPr>
            <w:r w:rsidRPr="00E700DF">
              <w:rPr>
                <w:i/>
                <w:iCs/>
                <w:sz w:val="36"/>
                <w:szCs w:val="36"/>
                <w:lang w:val="en-GB"/>
              </w:rPr>
              <w:t>1. Business Problem Definition</w:t>
            </w:r>
          </w:p>
          <w:p w14:paraId="1C958F68" w14:textId="77777777" w:rsidR="00E700DF" w:rsidRPr="00E700DF" w:rsidRDefault="00E700DF" w:rsidP="00E700DF">
            <w:pPr>
              <w:rPr>
                <w:i/>
                <w:iCs/>
                <w:sz w:val="36"/>
                <w:szCs w:val="36"/>
                <w:lang w:val="en-GB"/>
              </w:rPr>
            </w:pPr>
            <w:r w:rsidRPr="00E700DF">
              <w:rPr>
                <w:i/>
                <w:iCs/>
                <w:sz w:val="36"/>
                <w:szCs w:val="36"/>
                <w:lang w:val="en-GB"/>
              </w:rPr>
              <w:t>2. Data Discovery</w:t>
            </w:r>
          </w:p>
          <w:p w14:paraId="30AB48C5" w14:textId="77777777" w:rsidR="00E700DF" w:rsidRPr="00E700DF" w:rsidRDefault="00E700DF" w:rsidP="00E700DF">
            <w:pPr>
              <w:rPr>
                <w:i/>
                <w:iCs/>
                <w:sz w:val="36"/>
                <w:szCs w:val="36"/>
                <w:lang w:val="en-GB"/>
              </w:rPr>
            </w:pPr>
            <w:r w:rsidRPr="00E700DF">
              <w:rPr>
                <w:i/>
                <w:iCs/>
                <w:sz w:val="36"/>
                <w:szCs w:val="36"/>
                <w:lang w:val="en-GB"/>
              </w:rPr>
              <w:t>3. Data Preparation</w:t>
            </w:r>
          </w:p>
          <w:p w14:paraId="36138C0D" w14:textId="24DE2284" w:rsidR="00E700DF" w:rsidRPr="00E700DF" w:rsidRDefault="00E700DF" w:rsidP="00E700DF">
            <w:pPr>
              <w:rPr>
                <w:i/>
                <w:iCs/>
                <w:sz w:val="36"/>
                <w:szCs w:val="36"/>
                <w:lang w:val="en-GB"/>
              </w:rPr>
            </w:pPr>
            <w:r w:rsidRPr="00E700DF">
              <w:rPr>
                <w:i/>
                <w:iCs/>
                <w:sz w:val="36"/>
                <w:szCs w:val="36"/>
                <w:lang w:val="en-GB"/>
              </w:rPr>
              <w:t>4. Data Analysis</w:t>
            </w:r>
          </w:p>
          <w:p w14:paraId="19639AFA" w14:textId="77777777" w:rsidR="00E700DF" w:rsidRDefault="00E700DF" w:rsidP="00E700DF">
            <w:pPr>
              <w:rPr>
                <w:sz w:val="36"/>
                <w:szCs w:val="36"/>
              </w:rPr>
            </w:pPr>
          </w:p>
          <w:p w14:paraId="5044B54F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6A78AE06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7F2FD38D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1E809D93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28384151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4262A593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3401B3F6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7FE1F366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2B38FA36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1432CCA7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23316BFC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6F45D9EA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72E14596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38E2DE3E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0405D4A9" w14:textId="77777777" w:rsidR="00C00B0F" w:rsidRPr="00C00B0F" w:rsidRDefault="00C00B0F" w:rsidP="00C00B0F">
            <w:pPr>
              <w:rPr>
                <w:sz w:val="36"/>
                <w:szCs w:val="36"/>
              </w:rPr>
            </w:pPr>
          </w:p>
          <w:p w14:paraId="40920C52" w14:textId="77777777" w:rsidR="00C00B0F" w:rsidRDefault="00C00B0F" w:rsidP="00C00B0F">
            <w:pPr>
              <w:rPr>
                <w:sz w:val="36"/>
                <w:szCs w:val="36"/>
              </w:rPr>
            </w:pPr>
          </w:p>
          <w:p w14:paraId="29EE057C" w14:textId="77777777" w:rsidR="00C00B0F" w:rsidRDefault="00C00B0F" w:rsidP="00C00B0F">
            <w:pPr>
              <w:pStyle w:val="Heading2"/>
              <w:numPr>
                <w:ilvl w:val="0"/>
                <w:numId w:val="1"/>
              </w:numPr>
              <w:rPr>
                <w:sz w:val="52"/>
                <w:szCs w:val="36"/>
              </w:rPr>
            </w:pPr>
            <w:r w:rsidRPr="00C00B0F">
              <w:rPr>
                <w:sz w:val="52"/>
                <w:szCs w:val="36"/>
              </w:rPr>
              <w:lastRenderedPageBreak/>
              <w:t>Business Problem Definition</w:t>
            </w:r>
          </w:p>
          <w:p w14:paraId="7D2A1F7B" w14:textId="77777777" w:rsidR="00C00B0F" w:rsidRDefault="00C00B0F" w:rsidP="00C00B0F"/>
          <w:p w14:paraId="0F4D230E" w14:textId="77777777" w:rsidR="00C00B0F" w:rsidRPr="00C00B0F" w:rsidRDefault="00C00B0F" w:rsidP="00C00B0F">
            <w:pPr>
              <w:pStyle w:val="Text"/>
              <w:rPr>
                <w:lang w:val="en-GB"/>
              </w:rPr>
            </w:pPr>
            <w:r w:rsidRPr="00C00B0F">
              <w:rPr>
                <w:lang w:val="en-GB"/>
              </w:rPr>
              <w:t>Requesting and downloading your personal dataset</w:t>
            </w:r>
          </w:p>
          <w:p w14:paraId="1D4687D6" w14:textId="77777777" w:rsidR="00C00B0F" w:rsidRPr="00C00B0F" w:rsidRDefault="00C00B0F" w:rsidP="00C00B0F">
            <w:pPr>
              <w:pStyle w:val="Text"/>
              <w:rPr>
                <w:lang w:val="en-GB"/>
              </w:rPr>
            </w:pPr>
            <w:r w:rsidRPr="00C00B0F">
              <w:rPr>
                <w:lang w:val="en-GB"/>
              </w:rPr>
              <w:t>Uber’s data download feature provides you in-depth information about your rides. You can request access to your data through the following link: </w:t>
            </w:r>
            <w:hyperlink r:id="rId10" w:tgtFrame="_blank" w:history="1">
              <w:r w:rsidRPr="00C00B0F">
                <w:rPr>
                  <w:rStyle w:val="Hyperlink"/>
                  <w:lang w:val="en-GB"/>
                </w:rPr>
                <w:t>https://myprivacy.uber.com/privacy/exploreyourdata/download</w:t>
              </w:r>
            </w:hyperlink>
          </w:p>
          <w:p w14:paraId="35D5D59D" w14:textId="62D75C0F" w:rsidR="00C00B0F" w:rsidRDefault="00C00B0F" w:rsidP="00C00B0F">
            <w:pPr>
              <w:pStyle w:val="Text"/>
              <w:rPr>
                <w:lang w:val="en-GB"/>
              </w:rPr>
            </w:pPr>
            <w:r w:rsidRPr="00C00B0F">
              <w:rPr>
                <w:lang w:val="en-GB"/>
              </w:rPr>
              <w:t>After your request is done, an email with the download link will be sent to you (usually in the same day).</w:t>
            </w:r>
            <w:r>
              <w:rPr>
                <w:lang w:val="en-GB"/>
              </w:rPr>
              <w:br/>
              <w:t>[Unfortunately our uber data was just 3 rows long so we had to download dataset from internet]</w:t>
            </w:r>
          </w:p>
          <w:p w14:paraId="5CB14B7C" w14:textId="77777777" w:rsidR="00C00B0F" w:rsidRPr="00C00B0F" w:rsidRDefault="00C00B0F" w:rsidP="00C00B0F">
            <w:pPr>
              <w:pStyle w:val="Text"/>
              <w:rPr>
                <w:lang w:val="en-GB"/>
              </w:rPr>
            </w:pPr>
          </w:p>
          <w:p w14:paraId="65861B22" w14:textId="77777777" w:rsidR="00C00B0F" w:rsidRPr="00C00B0F" w:rsidRDefault="00C00B0F" w:rsidP="00C00B0F">
            <w:pPr>
              <w:pStyle w:val="Text"/>
              <w:rPr>
                <w:lang w:val="en-GB"/>
              </w:rPr>
            </w:pPr>
            <w:r w:rsidRPr="00C00B0F">
              <w:rPr>
                <w:b/>
                <w:bCs/>
                <w:lang w:val="en-GB"/>
              </w:rPr>
              <w:t>What? When? Where? Who? Which? How? How many? How much?</w:t>
            </w:r>
            <w:r w:rsidRPr="00C00B0F">
              <w:rPr>
                <w:lang w:val="en-GB"/>
              </w:rPr>
              <w:t>.</w:t>
            </w:r>
          </w:p>
          <w:p w14:paraId="64CBCD8D" w14:textId="77777777" w:rsidR="00C00B0F" w:rsidRPr="00C00B0F" w:rsidRDefault="00C00B0F" w:rsidP="00C00B0F">
            <w:pPr>
              <w:pStyle w:val="Text"/>
              <w:rPr>
                <w:lang w:val="en-GB"/>
              </w:rPr>
            </w:pPr>
            <w:r w:rsidRPr="00C00B0F">
              <w:rPr>
                <w:lang w:val="en-GB"/>
              </w:rPr>
              <w:t>Depending on how many data and features you have, analysis could go to the infinite and beyond. So that’s why (after thinking process) I decided to focus on the following questions:</w:t>
            </w:r>
          </w:p>
          <w:p w14:paraId="21BBFF6C" w14:textId="3CCF70E0" w:rsidR="00C00B0F" w:rsidRPr="00C00B0F" w:rsidRDefault="00C00B0F" w:rsidP="00C00B0F">
            <w:pPr>
              <w:pStyle w:val="Text"/>
            </w:pPr>
          </w:p>
        </w:tc>
        <w:tc>
          <w:tcPr>
            <w:tcW w:w="421" w:type="dxa"/>
            <w:shd w:val="clear" w:color="auto" w:fill="EDF0F4" w:themeFill="accent3"/>
          </w:tcPr>
          <w:p w14:paraId="444290A6" w14:textId="77777777" w:rsidR="001205A1" w:rsidRPr="003A798E" w:rsidRDefault="001205A1"/>
        </w:tc>
      </w:tr>
      <w:tr w:rsidR="001205A1" w:rsidRPr="003A798E" w14:paraId="5A30A761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3FB94ACF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4CAE0DA9" w14:textId="77777777" w:rsidR="001205A1" w:rsidRDefault="00C00B0F" w:rsidP="00C00B0F">
            <w:pPr>
              <w:pStyle w:val="Text"/>
              <w:rPr>
                <w:color w:val="2AC9C9" w:themeColor="accent4" w:themeShade="80"/>
              </w:rPr>
            </w:pPr>
            <w:r w:rsidRPr="00C00B0F">
              <w:rPr>
                <w:color w:val="2AC9C9" w:themeColor="accent4" w:themeShade="80"/>
              </w:rPr>
              <w:t>#A). How many trips I did over the years?</w:t>
            </w:r>
          </w:p>
          <w:p w14:paraId="08A72BB3" w14:textId="77777777" w:rsidR="00C00B0F" w:rsidRDefault="00C00B0F" w:rsidP="00C00B0F">
            <w:pPr>
              <w:pStyle w:val="Text"/>
              <w:rPr>
                <w:color w:val="2AC9C9" w:themeColor="accent4" w:themeShade="80"/>
              </w:rPr>
            </w:pPr>
          </w:p>
          <w:p w14:paraId="44D9B31D" w14:textId="77777777" w:rsidR="00C00B0F" w:rsidRPr="00C00B0F" w:rsidRDefault="00C00B0F" w:rsidP="00C00B0F">
            <w:pPr>
              <w:pStyle w:val="Text"/>
              <w:rPr>
                <w:color w:val="2AC9C9" w:themeColor="accent4" w:themeShade="80"/>
              </w:rPr>
            </w:pPr>
            <w:r w:rsidRPr="00C00B0F">
              <w:rPr>
                <w:color w:val="2AC9C9" w:themeColor="accent4" w:themeShade="80"/>
              </w:rPr>
              <w:t>#B). How many trips were Completed on what Purpose?</w:t>
            </w:r>
          </w:p>
          <w:p w14:paraId="54DD7266" w14:textId="77777777" w:rsidR="00C00B0F" w:rsidRPr="00C00B0F" w:rsidRDefault="00C00B0F" w:rsidP="00C00B0F">
            <w:pPr>
              <w:pStyle w:val="Text"/>
              <w:rPr>
                <w:color w:val="2AC9C9" w:themeColor="accent4" w:themeShade="80"/>
              </w:rPr>
            </w:pPr>
          </w:p>
          <w:p w14:paraId="4A98EE1C" w14:textId="785EC703" w:rsidR="00C00B0F" w:rsidRPr="003A798E" w:rsidRDefault="00C00B0F" w:rsidP="00C00B0F">
            <w:pPr>
              <w:pStyle w:val="Text"/>
            </w:pPr>
            <w:r w:rsidRPr="00C00B0F">
              <w:rPr>
                <w:color w:val="2AC9C9" w:themeColor="accent4" w:themeShade="80"/>
              </w:rPr>
              <w:t>#C). For What reason Went to what place...?!?</w:t>
            </w:r>
          </w:p>
        </w:tc>
        <w:tc>
          <w:tcPr>
            <w:tcW w:w="4912" w:type="dxa"/>
            <w:shd w:val="clear" w:color="auto" w:fill="EDF0F4" w:themeFill="accent3"/>
          </w:tcPr>
          <w:p w14:paraId="67F37A5E" w14:textId="77777777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17E71F15" wp14:editId="18A0251A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02AA4BF5" w14:textId="77777777" w:rsidR="00A81248" w:rsidRPr="003A798E" w:rsidRDefault="00A81248"/>
        </w:tc>
      </w:tr>
    </w:tbl>
    <w:p w14:paraId="179228FB" w14:textId="77777777" w:rsidR="00FB65B8" w:rsidRPr="003A798E" w:rsidRDefault="00FB65B8" w:rsidP="00A24793"/>
    <w:p w14:paraId="5D3AEF83" w14:textId="77777777" w:rsidR="00A24793" w:rsidRPr="003A798E" w:rsidRDefault="00A24793" w:rsidP="00A24793"/>
    <w:tbl>
      <w:tblPr>
        <w:tblW w:w="11057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25"/>
        <w:gridCol w:w="9922"/>
        <w:gridCol w:w="284"/>
      </w:tblGrid>
      <w:tr w:rsidR="00C00B0F" w:rsidRPr="003A798E" w14:paraId="51A65BED" w14:textId="77777777" w:rsidTr="00C00B0F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3903559F" w14:textId="77777777" w:rsidR="00C00B0F" w:rsidRPr="003A798E" w:rsidRDefault="00C00B0F" w:rsidP="00A24793"/>
        </w:tc>
        <w:tc>
          <w:tcPr>
            <w:tcW w:w="10347" w:type="dxa"/>
            <w:gridSpan w:val="2"/>
            <w:shd w:val="clear" w:color="auto" w:fill="ECFBFB" w:themeFill="accent4"/>
          </w:tcPr>
          <w:p w14:paraId="4FF89738" w14:textId="77777777" w:rsidR="00C00B0F" w:rsidRPr="003A798E" w:rsidRDefault="00C00B0F" w:rsidP="00A24793"/>
        </w:tc>
        <w:tc>
          <w:tcPr>
            <w:tcW w:w="284" w:type="dxa"/>
            <w:shd w:val="clear" w:color="auto" w:fill="ECFBFB" w:themeFill="accent4"/>
          </w:tcPr>
          <w:p w14:paraId="11CBC738" w14:textId="77777777" w:rsidR="00C00B0F" w:rsidRPr="003A798E" w:rsidRDefault="00C00B0F" w:rsidP="00A24793"/>
        </w:tc>
      </w:tr>
      <w:tr w:rsidR="00C00B0F" w:rsidRPr="003A798E" w14:paraId="560CCC8A" w14:textId="77777777" w:rsidTr="00C00B0F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76216FDB" w14:textId="77777777" w:rsidR="00C00B0F" w:rsidRPr="003A798E" w:rsidRDefault="00C00B0F" w:rsidP="00D6375E"/>
        </w:tc>
        <w:tc>
          <w:tcPr>
            <w:tcW w:w="10347" w:type="dxa"/>
            <w:gridSpan w:val="2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17CC62C2" w14:textId="77777777" w:rsidR="00C00B0F" w:rsidRDefault="00C00B0F" w:rsidP="00C00B0F">
            <w:pPr>
              <w:pStyle w:val="Heading5"/>
              <w:numPr>
                <w:ilvl w:val="0"/>
                <w:numId w:val="1"/>
              </w:numPr>
              <w:rPr>
                <w:sz w:val="52"/>
                <w:szCs w:val="18"/>
              </w:rPr>
            </w:pPr>
            <w:r w:rsidRPr="00C00B0F">
              <w:rPr>
                <w:sz w:val="52"/>
                <w:szCs w:val="18"/>
              </w:rPr>
              <w:t>Data Discovery</w:t>
            </w:r>
          </w:p>
          <w:p w14:paraId="75ECB7B4" w14:textId="77777777" w:rsidR="00C00B0F" w:rsidRDefault="00C00B0F" w:rsidP="0084646D">
            <w:pPr>
              <w:jc w:val="center"/>
            </w:pPr>
            <w:r w:rsidRPr="0084646D">
              <w:rPr>
                <w:sz w:val="32"/>
                <w:szCs w:val="32"/>
              </w:rPr>
              <w:t>Importing libraries and dataset</w:t>
            </w:r>
            <w:r w:rsidRPr="00C00B0F">
              <w:t>.</w:t>
            </w:r>
          </w:p>
          <w:p w14:paraId="71FEB0D9" w14:textId="77777777" w:rsidR="0084646D" w:rsidRDefault="0084646D" w:rsidP="0084646D">
            <w:pPr>
              <w:jc w:val="center"/>
            </w:pPr>
            <w:r w:rsidRPr="0084646D">
              <w:drawing>
                <wp:inline distT="0" distB="0" distL="0" distR="0" wp14:anchorId="6F534F4A" wp14:editId="6A15B4F4">
                  <wp:extent cx="6433185" cy="1712595"/>
                  <wp:effectExtent l="0" t="0" r="571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18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B2B25" w14:textId="77777777" w:rsidR="0084646D" w:rsidRDefault="0084646D" w:rsidP="0084646D">
            <w:pPr>
              <w:jc w:val="center"/>
              <w:rPr>
                <w:sz w:val="32"/>
                <w:szCs w:val="32"/>
              </w:rPr>
            </w:pPr>
            <w:r w:rsidRPr="0084646D">
              <w:rPr>
                <w:sz w:val="32"/>
                <w:szCs w:val="32"/>
              </w:rPr>
              <w:t>Checking basic dataset information (data types and dimensions)</w:t>
            </w:r>
          </w:p>
          <w:p w14:paraId="5FFAE19A" w14:textId="77777777" w:rsidR="0084646D" w:rsidRDefault="007361BB" w:rsidP="0084646D">
            <w:pPr>
              <w:jc w:val="center"/>
              <w:rPr>
                <w:sz w:val="32"/>
                <w:szCs w:val="32"/>
              </w:rPr>
            </w:pPr>
            <w:r w:rsidRPr="007361BB">
              <w:rPr>
                <w:sz w:val="32"/>
                <w:szCs w:val="32"/>
              </w:rPr>
              <w:drawing>
                <wp:inline distT="0" distB="0" distL="0" distR="0" wp14:anchorId="7B2CF298" wp14:editId="0663AF54">
                  <wp:extent cx="6433185" cy="183324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18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02278" w14:textId="01570986" w:rsidR="007361BB" w:rsidRDefault="007361BB" w:rsidP="007361BB">
            <w:pPr>
              <w:jc w:val="both"/>
              <w:rPr>
                <w:b/>
                <w:bCs/>
                <w:sz w:val="32"/>
                <w:szCs w:val="32"/>
              </w:rPr>
            </w:pPr>
            <w:r w:rsidRPr="007361BB">
              <w:rPr>
                <w:b/>
                <w:bCs/>
                <w:i/>
                <w:iCs/>
                <w:sz w:val="32"/>
                <w:szCs w:val="32"/>
              </w:rPr>
              <w:t>.rename( )</w:t>
            </w:r>
            <w:r w:rsidRPr="007361BB">
              <w:rPr>
                <w:sz w:val="32"/>
                <w:szCs w:val="32"/>
              </w:rPr>
              <w:t> method allows you to rename axis labels (indexes and columns). In this case I decided to normalize column names to clean up coding, as long you can columns by typing </w:t>
            </w:r>
            <w:r w:rsidRPr="007361BB">
              <w:rPr>
                <w:b/>
                <w:bCs/>
                <w:sz w:val="32"/>
                <w:szCs w:val="32"/>
              </w:rPr>
              <w:t>&lt;</w:t>
            </w:r>
            <w:proofErr w:type="spellStart"/>
            <w:r w:rsidRPr="007361BB">
              <w:rPr>
                <w:b/>
                <w:bCs/>
                <w:sz w:val="32"/>
                <w:szCs w:val="32"/>
              </w:rPr>
              <w:t>data_frame</w:t>
            </w:r>
            <w:proofErr w:type="spellEnd"/>
            <w:r w:rsidRPr="007361BB">
              <w:rPr>
                <w:b/>
                <w:bCs/>
                <w:sz w:val="32"/>
                <w:szCs w:val="32"/>
              </w:rPr>
              <w:t>&gt;.&lt;column&gt;</w:t>
            </w:r>
          </w:p>
          <w:p w14:paraId="03150870" w14:textId="3AB441FE" w:rsidR="007361BB" w:rsidRDefault="007361BB" w:rsidP="007361BB">
            <w:pPr>
              <w:jc w:val="center"/>
              <w:rPr>
                <w:b/>
                <w:bCs/>
                <w:sz w:val="32"/>
                <w:szCs w:val="32"/>
              </w:rPr>
            </w:pPr>
            <w:r w:rsidRPr="007361BB">
              <w:rPr>
                <w:b/>
                <w:bCs/>
                <w:sz w:val="32"/>
                <w:szCs w:val="32"/>
              </w:rPr>
              <w:drawing>
                <wp:inline distT="0" distB="0" distL="0" distR="0" wp14:anchorId="5B4F01E4" wp14:editId="01086917">
                  <wp:extent cx="6433185" cy="395605"/>
                  <wp:effectExtent l="0" t="0" r="571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185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79AC6" w14:textId="6897764C" w:rsidR="007361BB" w:rsidRDefault="007361BB" w:rsidP="007361BB">
            <w:pPr>
              <w:jc w:val="both"/>
              <w:rPr>
                <w:sz w:val="32"/>
                <w:szCs w:val="32"/>
                <w:lang w:val="en-GB"/>
              </w:rPr>
            </w:pPr>
            <w:r w:rsidRPr="007361BB">
              <w:rPr>
                <w:b/>
                <w:bCs/>
                <w:sz w:val="32"/>
                <w:szCs w:val="32"/>
                <w:lang w:val="en-GB"/>
              </w:rPr>
              <w:t>Use </w:t>
            </w:r>
            <w:r w:rsidRPr="007361BB">
              <w:rPr>
                <w:b/>
                <w:bCs/>
                <w:i/>
                <w:iCs/>
                <w:sz w:val="32"/>
                <w:szCs w:val="32"/>
                <w:lang w:val="en-GB"/>
              </w:rPr>
              <w:t>.head( )</w:t>
            </w:r>
            <w:r w:rsidRPr="007361BB">
              <w:rPr>
                <w:sz w:val="32"/>
                <w:szCs w:val="32"/>
                <w:lang w:val="en-GB"/>
              </w:rPr>
              <w:t> method to gain more sensibility around data formatting and understand the overall structure of the dataset values.</w:t>
            </w:r>
          </w:p>
          <w:p w14:paraId="15A23766" w14:textId="3D05DF50" w:rsidR="007361BB" w:rsidRDefault="007361BB" w:rsidP="007361BB">
            <w:pPr>
              <w:jc w:val="center"/>
              <w:rPr>
                <w:sz w:val="32"/>
                <w:szCs w:val="32"/>
                <w:lang w:val="en-GB"/>
              </w:rPr>
            </w:pPr>
            <w:r w:rsidRPr="007361BB">
              <w:rPr>
                <w:sz w:val="32"/>
                <w:szCs w:val="32"/>
                <w:lang w:val="en-GB"/>
              </w:rPr>
              <w:drawing>
                <wp:inline distT="0" distB="0" distL="0" distR="0" wp14:anchorId="1D03F129" wp14:editId="3B47654C">
                  <wp:extent cx="6433185" cy="1744345"/>
                  <wp:effectExtent l="0" t="0" r="571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185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4DD93" w14:textId="5B6F5E71" w:rsidR="007361BB" w:rsidRDefault="007361BB" w:rsidP="007361BB">
            <w:pPr>
              <w:jc w:val="center"/>
              <w:rPr>
                <w:sz w:val="32"/>
                <w:szCs w:val="32"/>
                <w:lang w:val="en-GB"/>
              </w:rPr>
            </w:pPr>
          </w:p>
          <w:p w14:paraId="14647F4B" w14:textId="77777777" w:rsidR="007361BB" w:rsidRDefault="007361BB" w:rsidP="0084646D">
            <w:pPr>
              <w:jc w:val="center"/>
              <w:rPr>
                <w:sz w:val="32"/>
                <w:szCs w:val="32"/>
              </w:rPr>
            </w:pPr>
            <w:r w:rsidRPr="007361BB">
              <w:rPr>
                <w:sz w:val="32"/>
                <w:szCs w:val="32"/>
              </w:rPr>
              <w:lastRenderedPageBreak/>
              <w:t>Taking a look on the </w:t>
            </w:r>
            <w:r w:rsidRPr="007361BB">
              <w:rPr>
                <w:b/>
                <w:bCs/>
                <w:sz w:val="32"/>
                <w:szCs w:val="32"/>
              </w:rPr>
              <w:t>continuous variables</w:t>
            </w:r>
            <w:r w:rsidRPr="007361BB">
              <w:rPr>
                <w:sz w:val="32"/>
                <w:szCs w:val="32"/>
              </w:rPr>
              <w:t>, we notice the presence of some outliers. However </w:t>
            </w:r>
            <w:r w:rsidRPr="007361BB">
              <w:rPr>
                <w:b/>
                <w:bCs/>
                <w:sz w:val="32"/>
                <w:szCs w:val="32"/>
              </w:rPr>
              <w:t>these outliers do not seem to reflect any abnormal value</w:t>
            </w:r>
            <w:r w:rsidRPr="007361BB">
              <w:rPr>
                <w:sz w:val="32"/>
                <w:szCs w:val="32"/>
              </w:rPr>
              <w:t xml:space="preserve"> (e.g. </w:t>
            </w:r>
            <w:r>
              <w:rPr>
                <w:sz w:val="32"/>
                <w:szCs w:val="32"/>
              </w:rPr>
              <w:t>miles</w:t>
            </w:r>
            <w:r w:rsidRPr="007361BB">
              <w:rPr>
                <w:sz w:val="32"/>
                <w:szCs w:val="32"/>
              </w:rPr>
              <w:t>), which may let us a little bit more comfortable.</w:t>
            </w:r>
          </w:p>
          <w:p w14:paraId="7A4A2228" w14:textId="77777777" w:rsidR="007361BB" w:rsidRDefault="007361BB" w:rsidP="0084646D">
            <w:pPr>
              <w:jc w:val="center"/>
              <w:rPr>
                <w:sz w:val="32"/>
                <w:szCs w:val="32"/>
              </w:rPr>
            </w:pPr>
          </w:p>
          <w:p w14:paraId="7BCD1FD0" w14:textId="627E0B6B" w:rsidR="007361BB" w:rsidRPr="0084646D" w:rsidRDefault="007361BB" w:rsidP="007361BB">
            <w:pPr>
              <w:jc w:val="center"/>
              <w:rPr>
                <w:sz w:val="32"/>
                <w:szCs w:val="32"/>
              </w:rPr>
            </w:pPr>
            <w:r w:rsidRPr="007361BB">
              <w:rPr>
                <w:sz w:val="32"/>
                <w:szCs w:val="32"/>
              </w:rPr>
              <w:drawing>
                <wp:inline distT="0" distB="0" distL="0" distR="0" wp14:anchorId="56B8E04E" wp14:editId="0D81EC47">
                  <wp:extent cx="6433185" cy="3477895"/>
                  <wp:effectExtent l="0" t="0" r="571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185" cy="347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shd w:val="clear" w:color="auto" w:fill="ECFBFB" w:themeFill="accent4"/>
          </w:tcPr>
          <w:p w14:paraId="01B69F60" w14:textId="77777777" w:rsidR="00C00B0F" w:rsidRPr="003A798E" w:rsidRDefault="00C00B0F" w:rsidP="00D6375E"/>
        </w:tc>
      </w:tr>
      <w:tr w:rsidR="00C00B0F" w:rsidRPr="003A798E" w14:paraId="7ED9D63F" w14:textId="77777777" w:rsidTr="00C00B0F">
        <w:trPr>
          <w:gridAfter w:val="2"/>
          <w:wAfter w:w="10206" w:type="dxa"/>
          <w:trHeight w:val="3459"/>
        </w:trPr>
        <w:tc>
          <w:tcPr>
            <w:tcW w:w="426" w:type="dxa"/>
            <w:shd w:val="clear" w:color="auto" w:fill="ECFBFB" w:themeFill="accent4"/>
          </w:tcPr>
          <w:p w14:paraId="440FA7DB" w14:textId="77777777" w:rsidR="00C00B0F" w:rsidRPr="003A798E" w:rsidRDefault="00C00B0F" w:rsidP="00D6375E"/>
        </w:tc>
        <w:tc>
          <w:tcPr>
            <w:tcW w:w="425" w:type="dxa"/>
            <w:shd w:val="clear" w:color="auto" w:fill="ECFBFB" w:themeFill="accent4"/>
          </w:tcPr>
          <w:p w14:paraId="61C933EC" w14:textId="77777777" w:rsidR="00C00B0F" w:rsidRPr="003A798E" w:rsidRDefault="00C00B0F" w:rsidP="00D6375E"/>
        </w:tc>
      </w:tr>
    </w:tbl>
    <w:p w14:paraId="05FD3636" w14:textId="77777777" w:rsidR="00A24793" w:rsidRPr="003A798E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74A28E02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5E156AE4" w14:textId="77777777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76B28C49" w14:textId="77777777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ABCB618" w14:textId="77777777" w:rsidR="0031055C" w:rsidRPr="003A798E" w:rsidRDefault="0031055C" w:rsidP="00D6375E"/>
        </w:tc>
      </w:tr>
      <w:tr w:rsidR="0031055C" w:rsidRPr="003A798E" w14:paraId="2139420D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1B2ED405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E888FDE" w14:textId="6B548A47" w:rsidR="0031055C" w:rsidRPr="007361BB" w:rsidRDefault="007361BB" w:rsidP="007361BB">
            <w:pPr>
              <w:pStyle w:val="Quote"/>
              <w:rPr>
                <w:lang w:val="en-GB"/>
              </w:rPr>
            </w:pPr>
            <w:r w:rsidRPr="007361BB">
              <w:rPr>
                <w:lang w:val="en-GB"/>
              </w:rPr>
              <w:t>3. Data Preparation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08041F81" w14:textId="77777777" w:rsidR="0031055C" w:rsidRPr="003A798E" w:rsidRDefault="0031055C" w:rsidP="00D6375E"/>
        </w:tc>
      </w:tr>
      <w:tr w:rsidR="0031055C" w:rsidRPr="003A798E" w14:paraId="55E27FF8" w14:textId="77777777" w:rsidTr="007361BB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CA7AA51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00C1C7" w:themeFill="accent2"/>
          </w:tcPr>
          <w:p w14:paraId="373DA4BE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52E5D328" w14:textId="77777777" w:rsidR="0031055C" w:rsidRPr="003A798E" w:rsidRDefault="0031055C" w:rsidP="00D6375E"/>
        </w:tc>
      </w:tr>
      <w:tr w:rsidR="007361BB" w:rsidRPr="003A798E" w14:paraId="410EA7BC" w14:textId="77777777" w:rsidTr="00A24793">
        <w:trPr>
          <w:trHeight w:val="4074"/>
        </w:trPr>
        <w:tc>
          <w:tcPr>
            <w:tcW w:w="993" w:type="dxa"/>
            <w:shd w:val="clear" w:color="auto" w:fill="00C1C7" w:themeFill="accent2"/>
          </w:tcPr>
          <w:p w14:paraId="52DCC521" w14:textId="77777777" w:rsidR="007361BB" w:rsidRPr="003A798E" w:rsidRDefault="007361BB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F3BF6CB" w14:textId="77777777" w:rsidR="007361BB" w:rsidRPr="007361BB" w:rsidRDefault="007361BB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512AFECF" w14:textId="77777777" w:rsidR="007361BB" w:rsidRDefault="007361BB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361BB">
              <w:rPr>
                <w:color w:val="FFFFFF" w:themeColor="background1"/>
                <w:sz w:val="32"/>
                <w:szCs w:val="32"/>
              </w:rPr>
              <w:t xml:space="preserve">let’s check </w:t>
            </w:r>
            <w:r w:rsidRPr="007361BB">
              <w:rPr>
                <w:color w:val="FFFFFF" w:themeColor="background1"/>
                <w:sz w:val="32"/>
                <w:szCs w:val="32"/>
              </w:rPr>
              <w:t>existence</w:t>
            </w:r>
            <w:r w:rsidRPr="007361BB">
              <w:rPr>
                <w:color w:val="FFFFFF" w:themeColor="background1"/>
                <w:sz w:val="32"/>
                <w:szCs w:val="32"/>
              </w:rPr>
              <w:t xml:space="preserve"> of </w:t>
            </w:r>
            <w:r w:rsidRPr="007361BB">
              <w:rPr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missing values</w:t>
            </w:r>
            <w:r w:rsidRPr="007361BB">
              <w:rPr>
                <w:color w:val="FFFFFF" w:themeColor="background1"/>
                <w:sz w:val="32"/>
                <w:szCs w:val="32"/>
              </w:rPr>
              <w:t>.</w:t>
            </w:r>
          </w:p>
          <w:p w14:paraId="615CCCA5" w14:textId="77777777" w:rsidR="007361BB" w:rsidRDefault="007361BB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361BB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280839EA" wp14:editId="5EA28638">
                  <wp:extent cx="5044877" cy="2225233"/>
                  <wp:effectExtent l="0" t="0" r="381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22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2F615" w14:textId="77777777" w:rsidR="007361BB" w:rsidRDefault="007361BB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361BB">
              <w:rPr>
                <w:color w:val="FFFFFF" w:themeColor="background1"/>
                <w:sz w:val="32"/>
                <w:szCs w:val="32"/>
              </w:rPr>
              <w:t xml:space="preserve">Despite empty values (29 total), there were found </w:t>
            </w:r>
            <w:r w:rsidR="00451088">
              <w:rPr>
                <w:color w:val="FFFFFF" w:themeColor="background1"/>
                <w:sz w:val="32"/>
                <w:szCs w:val="32"/>
              </w:rPr>
              <w:t>1</w:t>
            </w:r>
            <w:r w:rsidRPr="007361BB">
              <w:rPr>
                <w:color w:val="FFFFFF" w:themeColor="background1"/>
                <w:sz w:val="32"/>
                <w:szCs w:val="32"/>
              </w:rPr>
              <w:t xml:space="preserve"> records without </w:t>
            </w:r>
            <w:r w:rsidR="00451088">
              <w:rPr>
                <w:color w:val="FFFFFF" w:themeColor="background1"/>
                <w:sz w:val="32"/>
                <w:szCs w:val="32"/>
              </w:rPr>
              <w:t>end date and category</w:t>
            </w:r>
            <w:r w:rsidRPr="007361BB">
              <w:rPr>
                <w:color w:val="FFFFFF" w:themeColor="background1"/>
                <w:sz w:val="32"/>
                <w:szCs w:val="32"/>
              </w:rPr>
              <w:t>. As shown below, these records are insignificant to my dataset, since practically no columns are fulfilled.</w:t>
            </w:r>
          </w:p>
          <w:p w14:paraId="1F9DE6DD" w14:textId="73C6DC30" w:rsidR="00451088" w:rsidRDefault="00451088" w:rsidP="0045108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451088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2F78451D" wp14:editId="34002E9F">
                  <wp:extent cx="5273497" cy="104403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FA910" w14:textId="744AC725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451088">
              <w:rPr>
                <w:color w:val="FFFFFF" w:themeColor="background1"/>
                <w:sz w:val="32"/>
                <w:szCs w:val="32"/>
              </w:rPr>
              <w:t xml:space="preserve">So now, let’s get rid of these 3 records before </w:t>
            </w:r>
            <w:r w:rsidRPr="00451088">
              <w:rPr>
                <w:color w:val="FFFFFF" w:themeColor="background1"/>
                <w:sz w:val="32"/>
                <w:szCs w:val="32"/>
              </w:rPr>
              <w:t>proceeding</w:t>
            </w:r>
            <w:r w:rsidRPr="00451088">
              <w:rPr>
                <w:color w:val="FFFFFF" w:themeColor="background1"/>
                <w:sz w:val="32"/>
                <w:szCs w:val="32"/>
              </w:rPr>
              <w:t>.</w:t>
            </w:r>
          </w:p>
          <w:p w14:paraId="5CC196D0" w14:textId="2AF596DA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451088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43A50D0A" wp14:editId="00F22CDF">
                  <wp:extent cx="5756744" cy="329979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-5760" b="24161"/>
                          <a:stretch/>
                        </pic:blipFill>
                        <pic:spPr bwMode="auto">
                          <a:xfrm>
                            <a:off x="0" y="0"/>
                            <a:ext cx="5756744" cy="3299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A8F207" w14:textId="51896F48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207F0C94" w14:textId="45124110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6856DE99" w14:textId="4544F23C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451088">
              <w:rPr>
                <w:color w:val="FFFFFF" w:themeColor="background1"/>
                <w:sz w:val="32"/>
                <w:szCs w:val="32"/>
              </w:rPr>
              <w:lastRenderedPageBreak/>
              <w:drawing>
                <wp:inline distT="0" distB="0" distL="0" distR="0" wp14:anchorId="010DBE1E" wp14:editId="074341F8">
                  <wp:extent cx="5443220" cy="4553585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B83C7" w14:textId="51F94417" w:rsidR="00451088" w:rsidRDefault="00451088" w:rsidP="0045108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451088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59A0AB6D" wp14:editId="513E2CD1">
                  <wp:extent cx="5550011" cy="949309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62734" r="-7220"/>
                          <a:stretch/>
                        </pic:blipFill>
                        <pic:spPr bwMode="auto">
                          <a:xfrm>
                            <a:off x="0" y="0"/>
                            <a:ext cx="5742084" cy="98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3BB33C" w14:textId="5969FC1A" w:rsidR="00451088" w:rsidRPr="00451088" w:rsidRDefault="00451088" w:rsidP="00451088">
            <w:pPr>
              <w:pStyle w:val="Heading3"/>
              <w:rPr>
                <w:lang w:val="en-GB"/>
              </w:rPr>
            </w:pPr>
            <w:r w:rsidRPr="00451088">
              <w:rPr>
                <w:lang w:val="en-GB"/>
              </w:rPr>
              <w:t>3.1 Data Cleansing: Categorical features</w:t>
            </w:r>
          </w:p>
          <w:p w14:paraId="19532F70" w14:textId="406EFD73" w:rsidR="00451088" w:rsidRDefault="00451088" w:rsidP="00451088">
            <w:pPr>
              <w:jc w:val="center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451088">
              <w:rPr>
                <w:color w:val="FFFFFF" w:themeColor="background1"/>
                <w:sz w:val="32"/>
                <w:szCs w:val="32"/>
                <w:lang w:val="en-GB"/>
              </w:rPr>
              <w:t xml:space="preserve">Checking categories in </w:t>
            </w:r>
            <w:proofErr w:type="spellStart"/>
            <w:r w:rsidRPr="00451088">
              <w:rPr>
                <w:color w:val="FFFFFF" w:themeColor="background1"/>
                <w:sz w:val="32"/>
                <w:szCs w:val="32"/>
                <w:lang w:val="en-GB"/>
              </w:rPr>
              <w:t>product_type</w:t>
            </w:r>
            <w:proofErr w:type="spellEnd"/>
            <w:r w:rsidRPr="00451088">
              <w:rPr>
                <w:color w:val="FFFFFF" w:themeColor="background1"/>
                <w:sz w:val="32"/>
                <w:szCs w:val="32"/>
                <w:lang w:val="en-GB"/>
              </w:rPr>
              <w:t xml:space="preserve"> column</w:t>
            </w:r>
          </w:p>
          <w:p w14:paraId="7CFE0A01" w14:textId="01DD114E" w:rsidR="00451088" w:rsidRPr="00451088" w:rsidRDefault="00451088" w:rsidP="00451088">
            <w:pPr>
              <w:jc w:val="center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451088">
              <w:rPr>
                <w:color w:val="FFFFFF" w:themeColor="background1"/>
                <w:sz w:val="32"/>
                <w:szCs w:val="32"/>
                <w:lang w:val="en-GB"/>
              </w:rPr>
              <w:drawing>
                <wp:inline distT="0" distB="0" distL="0" distR="0" wp14:anchorId="18ED9B28" wp14:editId="6E65FB63">
                  <wp:extent cx="5443220" cy="2338705"/>
                  <wp:effectExtent l="0" t="0" r="508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43E59" w14:textId="3318E0BB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530DFF70" w14:textId="471E4C6F" w:rsidR="00451088" w:rsidRPr="00760CBF" w:rsidRDefault="00760CBF" w:rsidP="00760CBF">
            <w:pPr>
              <w:pStyle w:val="Heading3"/>
              <w:rPr>
                <w:lang w:val="en-GB"/>
              </w:rPr>
            </w:pPr>
            <w:r w:rsidRPr="00760CBF">
              <w:rPr>
                <w:lang w:val="en-GB"/>
              </w:rPr>
              <w:lastRenderedPageBreak/>
              <w:t>3.2 Data Transformation: Handling dates</w:t>
            </w:r>
          </w:p>
          <w:p w14:paraId="2F2A9D9F" w14:textId="70671A8F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60CBF">
              <w:rPr>
                <w:b/>
                <w:bCs/>
                <w:color w:val="FFFFFF" w:themeColor="background1"/>
                <w:sz w:val="32"/>
                <w:szCs w:val="32"/>
              </w:rPr>
              <w:t>Dates</w:t>
            </w:r>
            <w:r w:rsidRPr="00760CBF">
              <w:rPr>
                <w:color w:val="FFFFFF" w:themeColor="background1"/>
                <w:sz w:val="32"/>
                <w:szCs w:val="32"/>
              </w:rPr>
              <w:t> usually increase a lot your power of analysis, since you can break it down to different parts and generate insights from different perspectives. As previously shown, our dates features are in fact </w:t>
            </w:r>
            <w:r w:rsidRPr="00760CBF">
              <w:rPr>
                <w:b/>
                <w:bCs/>
                <w:color w:val="FFFFFF" w:themeColor="background1"/>
                <w:sz w:val="32"/>
                <w:szCs w:val="32"/>
              </w:rPr>
              <w:t>object data types</w:t>
            </w:r>
            <w:r w:rsidRPr="00760CBF">
              <w:rPr>
                <w:color w:val="FFFFFF" w:themeColor="background1"/>
                <w:sz w:val="32"/>
                <w:szCs w:val="32"/>
              </w:rPr>
              <w:t>, so we need to </w:t>
            </w:r>
            <w:r w:rsidRPr="00760CBF">
              <w:rPr>
                <w:b/>
                <w:bCs/>
                <w:color w:val="FFFFFF" w:themeColor="background1"/>
                <w:sz w:val="32"/>
                <w:szCs w:val="32"/>
              </w:rPr>
              <w:t>convert them into datetime format</w:t>
            </w:r>
            <w:r w:rsidRPr="00760CBF">
              <w:rPr>
                <w:color w:val="FFFFFF" w:themeColor="background1"/>
                <w:sz w:val="32"/>
                <w:szCs w:val="32"/>
              </w:rPr>
              <w:t>.</w:t>
            </w:r>
          </w:p>
          <w:p w14:paraId="3E72D0CB" w14:textId="37D107B2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60CBF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60479286" wp14:editId="34CD01F6">
                  <wp:extent cx="5443220" cy="2305050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C8B33" w14:textId="13646E9F" w:rsidR="00451088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60CBF">
              <w:rPr>
                <w:color w:val="FFFFFF" w:themeColor="background1"/>
                <w:sz w:val="32"/>
                <w:szCs w:val="32"/>
              </w:rPr>
              <w:t>Now, let’s break down &lt;</w:t>
            </w:r>
            <w:proofErr w:type="spellStart"/>
            <w:r>
              <w:rPr>
                <w:color w:val="FFFFFF" w:themeColor="background1"/>
                <w:sz w:val="32"/>
                <w:szCs w:val="32"/>
              </w:rPr>
              <w:t>start_date</w:t>
            </w:r>
            <w:proofErr w:type="spellEnd"/>
            <w:r>
              <w:rPr>
                <w:color w:val="FFFFFF" w:themeColor="background1"/>
                <w:sz w:val="32"/>
                <w:szCs w:val="32"/>
              </w:rPr>
              <w:t xml:space="preserve"> and </w:t>
            </w:r>
            <w:proofErr w:type="spellStart"/>
            <w:r>
              <w:rPr>
                <w:color w:val="FFFFFF" w:themeColor="background1"/>
                <w:sz w:val="32"/>
                <w:szCs w:val="32"/>
              </w:rPr>
              <w:t>end_date</w:t>
            </w:r>
            <w:proofErr w:type="spellEnd"/>
            <w:r w:rsidRPr="00760CBF">
              <w:rPr>
                <w:color w:val="FFFFFF" w:themeColor="background1"/>
                <w:sz w:val="32"/>
                <w:szCs w:val="32"/>
              </w:rPr>
              <w:t>&gt; feature into different date parts. </w:t>
            </w:r>
          </w:p>
          <w:p w14:paraId="0EF4808A" w14:textId="2B0A1E0C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60CBF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45D6DC20" wp14:editId="5EC79E20">
                  <wp:extent cx="5443220" cy="2614295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61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0A597" w14:textId="77777777" w:rsidR="00760CBF" w:rsidRPr="00760CBF" w:rsidRDefault="00760CBF" w:rsidP="00760CBF">
            <w:pPr>
              <w:pStyle w:val="Heading3"/>
              <w:rPr>
                <w:lang w:val="en-GB"/>
              </w:rPr>
            </w:pPr>
            <w:r w:rsidRPr="00760CBF">
              <w:rPr>
                <w:lang w:val="en-GB"/>
              </w:rPr>
              <w:t>3.3 Feature Engineering: Creating new features</w:t>
            </w:r>
          </w:p>
          <w:p w14:paraId="3E2F85D4" w14:textId="654222BB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60CBF">
              <w:rPr>
                <w:color w:val="FFFFFF" w:themeColor="background1"/>
                <w:sz w:val="32"/>
                <w:szCs w:val="32"/>
              </w:rPr>
              <w:t>#Now Finding ride time</w:t>
            </w:r>
          </w:p>
          <w:p w14:paraId="353B4217" w14:textId="7605D7CD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60CBF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5934C224" wp14:editId="5808C3DB">
                  <wp:extent cx="5443220" cy="372110"/>
                  <wp:effectExtent l="0" t="0" r="508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7E278" w14:textId="634E8E29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57B0A06C" w14:textId="2E072DCC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6474A76D" w14:textId="3739CD32" w:rsidR="00760CBF" w:rsidRPr="00760CBF" w:rsidRDefault="00760CBF" w:rsidP="00760CBF">
            <w:pPr>
              <w:pStyle w:val="Heading3"/>
              <w:jc w:val="center"/>
              <w:rPr>
                <w:lang w:val="en-GB"/>
              </w:rPr>
            </w:pPr>
            <w:r w:rsidRPr="00760CBF">
              <w:rPr>
                <w:lang w:val="en-GB"/>
              </w:rPr>
              <w:lastRenderedPageBreak/>
              <w:t>4. Data Analysis</w:t>
            </w:r>
          </w:p>
          <w:p w14:paraId="25CE51FF" w14:textId="6EFA4A89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I</w:t>
            </w:r>
            <w:r w:rsidRPr="00760CBF">
              <w:rPr>
                <w:color w:val="FFFFFF" w:themeColor="background1"/>
                <w:sz w:val="32"/>
                <w:szCs w:val="32"/>
              </w:rPr>
              <w:t xml:space="preserve">n order to organize better my analysis, I will create an additional </w:t>
            </w:r>
            <w:proofErr w:type="spellStart"/>
            <w:r w:rsidRPr="00760CBF">
              <w:rPr>
                <w:color w:val="FFFFFF" w:themeColor="background1"/>
                <w:sz w:val="32"/>
                <w:szCs w:val="32"/>
              </w:rPr>
              <w:t>dataframe</w:t>
            </w:r>
            <w:proofErr w:type="spellEnd"/>
            <w:r w:rsidRPr="00760CBF">
              <w:rPr>
                <w:color w:val="FFFFFF" w:themeColor="background1"/>
                <w:sz w:val="32"/>
                <w:szCs w:val="32"/>
              </w:rPr>
              <w:t>, </w:t>
            </w:r>
            <w:r w:rsidRPr="00760CBF">
              <w:rPr>
                <w:b/>
                <w:bCs/>
                <w:color w:val="FFFFFF" w:themeColor="background1"/>
                <w:sz w:val="32"/>
                <w:szCs w:val="32"/>
              </w:rPr>
              <w:t>removing all trips with status CANCELED and DRIVER_CANCELED</w:t>
            </w:r>
            <w:r w:rsidRPr="00760CBF">
              <w:rPr>
                <w:color w:val="FFFFFF" w:themeColor="background1"/>
                <w:sz w:val="32"/>
                <w:szCs w:val="32"/>
              </w:rPr>
              <w:t xml:space="preserve">, since they should be </w:t>
            </w:r>
            <w:proofErr w:type="spellStart"/>
            <w:r w:rsidRPr="00760CBF">
              <w:rPr>
                <w:color w:val="FFFFFF" w:themeColor="background1"/>
                <w:sz w:val="32"/>
                <w:szCs w:val="32"/>
              </w:rPr>
              <w:t>disconsider</w:t>
            </w:r>
            <w:proofErr w:type="spellEnd"/>
            <w:r w:rsidRPr="00760CBF">
              <w:rPr>
                <w:color w:val="FFFFFF" w:themeColor="background1"/>
                <w:sz w:val="32"/>
                <w:szCs w:val="32"/>
              </w:rPr>
              <w:t xml:space="preserve"> in some questions.</w:t>
            </w:r>
          </w:p>
          <w:p w14:paraId="130A6F5F" w14:textId="54EFF41C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60CBF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19279632" wp14:editId="1EB9B20A">
                  <wp:extent cx="5075360" cy="853514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360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4C525" w14:textId="0DDB0D57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IT’S SHOW TIME…..!</w:t>
            </w:r>
          </w:p>
          <w:p w14:paraId="279B7ABB" w14:textId="1D57C625" w:rsidR="00760CBF" w:rsidRDefault="00760CBF" w:rsidP="007361BB">
            <w:pPr>
              <w:jc w:val="center"/>
              <w:rPr>
                <w:noProof/>
              </w:rPr>
            </w:pPr>
            <w:r w:rsidRPr="00760CBF">
              <w:rPr>
                <w:color w:val="FFFFFF" w:themeColor="background1"/>
                <w:sz w:val="32"/>
                <w:szCs w:val="32"/>
              </w:rPr>
              <w:t>#A). How many trips I did over the years?</w:t>
            </w:r>
            <w:r>
              <w:rPr>
                <w:noProof/>
              </w:rPr>
              <w:t xml:space="preserve"> </w:t>
            </w:r>
            <w:r w:rsidRPr="00760CBF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3A1FA68D" wp14:editId="6B453355">
                  <wp:extent cx="5443220" cy="2273300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94E1C" w14:textId="6A08A207" w:rsidR="00760CBF" w:rsidRDefault="00760CBF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760CBF">
              <w:rPr>
                <w:color w:val="FFFFFF" w:themeColor="background1"/>
                <w:sz w:val="32"/>
                <w:szCs w:val="32"/>
              </w:rPr>
              <w:t>#B). How many trips were Completed on what Purpose?</w:t>
            </w:r>
          </w:p>
          <w:p w14:paraId="683CCDF1" w14:textId="2622ECA4" w:rsidR="00760CBF" w:rsidRDefault="00A95B3E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5B3E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11BCF0D8" wp14:editId="18704565">
                  <wp:extent cx="5443220" cy="3562350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D04DB" w14:textId="6109FFC1" w:rsidR="00A95B3E" w:rsidRDefault="00A95B3E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5B3E">
              <w:rPr>
                <w:color w:val="FFFFFF" w:themeColor="background1"/>
                <w:sz w:val="32"/>
                <w:szCs w:val="32"/>
              </w:rPr>
              <w:lastRenderedPageBreak/>
              <w:drawing>
                <wp:inline distT="0" distB="0" distL="0" distR="0" wp14:anchorId="5191DC77" wp14:editId="63C393CD">
                  <wp:extent cx="5443220" cy="2169795"/>
                  <wp:effectExtent l="0" t="0" r="508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16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5789C" w14:textId="60357099" w:rsidR="00A95B3E" w:rsidRDefault="00A95B3E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5B3E">
              <w:rPr>
                <w:color w:val="FFFFFF" w:themeColor="background1"/>
                <w:sz w:val="32"/>
                <w:szCs w:val="32"/>
              </w:rPr>
              <w:t>#C). For What reason Went to what place...?!?</w:t>
            </w:r>
          </w:p>
          <w:p w14:paraId="7D2D87E7" w14:textId="11984FBF" w:rsidR="00A95B3E" w:rsidRDefault="00A95B3E" w:rsidP="007361BB">
            <w:pPr>
              <w:jc w:val="center"/>
              <w:rPr>
                <w:noProof/>
              </w:rPr>
            </w:pPr>
            <w:r w:rsidRPr="00A95B3E">
              <w:rPr>
                <w:color w:val="FFFFFF" w:themeColor="background1"/>
                <w:sz w:val="32"/>
                <w:szCs w:val="32"/>
              </w:rPr>
              <w:lastRenderedPageBreak/>
              <w:drawing>
                <wp:inline distT="0" distB="0" distL="0" distR="0" wp14:anchorId="5CEB6349" wp14:editId="4D4CC315">
                  <wp:extent cx="5443220" cy="3557905"/>
                  <wp:effectExtent l="0" t="0" r="508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95B3E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04E5ECB7" wp14:editId="03B6E7F3">
                  <wp:extent cx="5443220" cy="3576955"/>
                  <wp:effectExtent l="0" t="0" r="508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80FD5" w14:textId="7A565D9F" w:rsidR="00A95B3E" w:rsidRDefault="00A95B3E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5B3E">
              <w:rPr>
                <w:color w:val="FFFFFF" w:themeColor="background1"/>
                <w:sz w:val="32"/>
                <w:szCs w:val="32"/>
              </w:rPr>
              <w:lastRenderedPageBreak/>
              <w:drawing>
                <wp:inline distT="0" distB="0" distL="0" distR="0" wp14:anchorId="74CD76BA" wp14:editId="0950C305">
                  <wp:extent cx="5443220" cy="3399155"/>
                  <wp:effectExtent l="0" t="0" r="508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8F8D" w14:textId="65A4A43C" w:rsidR="00A95B3E" w:rsidRDefault="00A95B3E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A95B3E">
              <w:rPr>
                <w:color w:val="FFFFFF" w:themeColor="background1"/>
                <w:sz w:val="32"/>
                <w:szCs w:val="32"/>
              </w:rPr>
              <w:drawing>
                <wp:inline distT="0" distB="0" distL="0" distR="0" wp14:anchorId="783D73CD" wp14:editId="68907B41">
                  <wp:extent cx="5443220" cy="2828290"/>
                  <wp:effectExtent l="0" t="0" r="508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B44D1" w14:textId="74ABC649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7CE2DFD8" w14:textId="26B24F17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2190F54E" w14:textId="4AE124BA" w:rsidR="00451088" w:rsidRDefault="00F46CCC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FFFFFF" w:themeColor="background1"/>
                <w:sz w:val="32"/>
                <w:szCs w:val="32"/>
              </w:rPr>
              <mc:AlternateContent>
                <mc:Choice Requires="w16se">
                  <w16se:symEx w16se:font="Segoe UI Emoji" w16se:char="1F642"/>
                </mc:Choice>
                <mc:Fallback>
                  <w:t>🙂</w:t>
                </mc:Fallback>
              </mc:AlternateContent>
            </w:r>
          </w:p>
          <w:p w14:paraId="3A4AD414" w14:textId="6792E79A" w:rsidR="00F46CCC" w:rsidRDefault="00F46CCC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 xml:space="preserve">THANK YOU </w:t>
            </w:r>
          </w:p>
          <w:p w14:paraId="41143B90" w14:textId="403DECD0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22B2B7D0" w14:textId="3D426EA5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389B7FBE" w14:textId="77777777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03019C81" w14:textId="6FDDC053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29282A97" w14:textId="77777777" w:rsidR="00451088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  <w:p w14:paraId="7A836631" w14:textId="30A59E95" w:rsidR="00451088" w:rsidRPr="007361BB" w:rsidRDefault="00451088" w:rsidP="007361BB">
            <w:pPr>
              <w:jc w:val="center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00C1C7" w:themeFill="accent2"/>
          </w:tcPr>
          <w:p w14:paraId="2E9C0E9B" w14:textId="77777777" w:rsidR="007361BB" w:rsidRDefault="007361BB" w:rsidP="00D6375E"/>
          <w:p w14:paraId="1DF45286" w14:textId="65B0117E" w:rsidR="00451088" w:rsidRPr="003A798E" w:rsidRDefault="00451088" w:rsidP="00D6375E"/>
        </w:tc>
      </w:tr>
    </w:tbl>
    <w:p w14:paraId="6D543026" w14:textId="77777777" w:rsidR="00A81248" w:rsidRPr="003A798E" w:rsidRDefault="00C66528">
      <w:r w:rsidRPr="003A798E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C0576" wp14:editId="122A6C1B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10907D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34"/>
      <w:footerReference w:type="default" r:id="rId35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9E08B" w14:textId="77777777" w:rsidR="00E91E6C" w:rsidRDefault="00E91E6C" w:rsidP="001205A1">
      <w:r>
        <w:separator/>
      </w:r>
    </w:p>
  </w:endnote>
  <w:endnote w:type="continuationSeparator" w:id="0">
    <w:p w14:paraId="46495A1B" w14:textId="77777777" w:rsidR="00E91E6C" w:rsidRDefault="00E91E6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AF2D7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470FF7D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67FFFA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12860CC8" w14:textId="77777777" w:rsidTr="005F4F46">
      <w:tc>
        <w:tcPr>
          <w:tcW w:w="5395" w:type="dxa"/>
        </w:tcPr>
        <w:p w14:paraId="7BD3F18F" w14:textId="188588CC" w:rsidR="001205A1" w:rsidRPr="001205A1" w:rsidRDefault="00C00B0F" w:rsidP="00C66528">
          <w:pPr>
            <w:pStyle w:val="Footer"/>
          </w:pPr>
          <w:r>
            <w:rPr>
              <w:color w:val="7F7F7F" w:themeColor="text1" w:themeTint="80"/>
            </w:rPr>
            <w:t>18SW07</w:t>
          </w:r>
          <w:r>
            <w:rPr>
              <w:color w:val="7F7F7F" w:themeColor="text1" w:themeTint="80"/>
            </w:rPr>
            <w:br/>
            <w:t>18SW107</w:t>
          </w:r>
        </w:p>
      </w:tc>
      <w:tc>
        <w:tcPr>
          <w:tcW w:w="5395" w:type="dxa"/>
        </w:tcPr>
        <w:p w14:paraId="0CE6EFB1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BA4FFF7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681F" w14:textId="77777777" w:rsidR="00E91E6C" w:rsidRDefault="00E91E6C" w:rsidP="001205A1">
      <w:r>
        <w:separator/>
      </w:r>
    </w:p>
  </w:footnote>
  <w:footnote w:type="continuationSeparator" w:id="0">
    <w:p w14:paraId="3DB9B6FF" w14:textId="77777777" w:rsidR="00E91E6C" w:rsidRDefault="00E91E6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64A71"/>
    <w:multiLevelType w:val="hybridMultilevel"/>
    <w:tmpl w:val="525AC0B2"/>
    <w:lvl w:ilvl="0" w:tplc="56D0CF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DF"/>
    <w:rsid w:val="000C4ED1"/>
    <w:rsid w:val="001205A1"/>
    <w:rsid w:val="002877E8"/>
    <w:rsid w:val="002E7C4E"/>
    <w:rsid w:val="0031055C"/>
    <w:rsid w:val="00371EE1"/>
    <w:rsid w:val="003A798E"/>
    <w:rsid w:val="00425A99"/>
    <w:rsid w:val="00451088"/>
    <w:rsid w:val="005E6B25"/>
    <w:rsid w:val="005F4F46"/>
    <w:rsid w:val="006C60E6"/>
    <w:rsid w:val="007361BB"/>
    <w:rsid w:val="00760CBF"/>
    <w:rsid w:val="007B0740"/>
    <w:rsid w:val="007C1BAB"/>
    <w:rsid w:val="0084646D"/>
    <w:rsid w:val="00A15CF7"/>
    <w:rsid w:val="00A24793"/>
    <w:rsid w:val="00A81248"/>
    <w:rsid w:val="00A95B3E"/>
    <w:rsid w:val="00C00B0F"/>
    <w:rsid w:val="00C66528"/>
    <w:rsid w:val="00C915F0"/>
    <w:rsid w:val="00E700DF"/>
    <w:rsid w:val="00E91E6C"/>
    <w:rsid w:val="00F46CCC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9ED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semiHidden/>
    <w:rsid w:val="00C00B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B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76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myprivacy.uber.com/privacy/exploreyourdata/download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e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2021-10-31T21:00:00Z</dcterms:created>
  <dcterms:modified xsi:type="dcterms:W3CDTF">2021-10-31T22:05:00Z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